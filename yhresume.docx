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1F27" w14:textId="45E62C23" w:rsidR="339651AB" w:rsidRPr="00F9176F" w:rsidRDefault="00000000" w:rsidP="00F9176F">
      <w:pPr>
        <w:pStyle w:val="Heading1"/>
      </w:pPr>
      <w:sdt>
        <w:sdtPr>
          <w:id w:val="-752200065"/>
          <w:placeholder>
            <w:docPart w:val="3FED622FA33E48A18EB4A2FB1DE26427"/>
          </w:placeholder>
          <w15:appearance w15:val="hidden"/>
        </w:sdtPr>
        <w:sdtContent>
          <w:r w:rsidR="005E4F45">
            <w:t>Yesenia Huerta</w:t>
          </w:r>
        </w:sdtContent>
      </w:sdt>
      <w:r w:rsidR="00F9176F" w:rsidRPr="00F9176F">
        <w:t xml:space="preserve"> </w:t>
      </w:r>
    </w:p>
    <w:p w14:paraId="03CBDDC9" w14:textId="0B7E4532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21DF903CA4E14DEB94D64DAF3EFEC63A"/>
          </w:placeholder>
          <w15:appearance w15:val="hidden"/>
        </w:sdtPr>
        <w:sdtContent>
          <w:r w:rsidR="005E4F45">
            <w:t>yhuerta@csu.fullerton.edu</w:t>
          </w:r>
        </w:sdtContent>
      </w:sdt>
      <w:r w:rsidR="339651AB" w:rsidRPr="002073B6">
        <w:t xml:space="preserve">  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2142B57" w14:textId="77777777" w:rsidTr="000B4CAB">
        <w:tc>
          <w:tcPr>
            <w:tcW w:w="9360" w:type="dxa"/>
          </w:tcPr>
          <w:p w14:paraId="3F08077D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86A24ED445544387B20EFB2E55E82C52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4ACF75C8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18B8E590" w14:textId="77777777" w:rsidTr="00316C32">
        <w:trPr>
          <w:trHeight w:val="265"/>
        </w:trPr>
        <w:tc>
          <w:tcPr>
            <w:tcW w:w="7510" w:type="dxa"/>
          </w:tcPr>
          <w:p w14:paraId="13E656F2" w14:textId="71C432AF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15CBF02ACB0540F1B404AA135658CFC5"/>
                </w:placeholder>
                <w15:appearance w15:val="hidden"/>
              </w:sdtPr>
              <w:sdtContent>
                <w:r w:rsidR="005E4F45">
                  <w:t>California State University</w:t>
                </w:r>
              </w:sdtContent>
            </w:sdt>
            <w:r w:rsidR="005E4F45">
              <w:t xml:space="preserve"> Fullerton</w:t>
            </w:r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ED6A60AEAA94431ABF9993C6DB1974BB"/>
                </w:placeholder>
                <w15:appearance w15:val="hidden"/>
              </w:sdtPr>
              <w:sdtContent>
                <w:r w:rsidR="005E4F45">
                  <w:t>Fullerton, California</w:t>
                </w:r>
              </w:sdtContent>
            </w:sdt>
          </w:p>
        </w:tc>
        <w:tc>
          <w:tcPr>
            <w:tcW w:w="1885" w:type="dxa"/>
          </w:tcPr>
          <w:p w14:paraId="06A23ADD" w14:textId="77777777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C3CFA3E176B24015BF24B95646C9C42D"/>
                </w:placeholder>
                <w:showingPlcHdr/>
                <w15:appearance w15:val="hidden"/>
              </w:sdtPr>
              <w:sdtContent>
                <w:r w:rsidR="00F9176F" w:rsidRPr="00F9176F">
                  <w:t>Graduation year</w:t>
                </w:r>
              </w:sdtContent>
            </w:sdt>
            <w:r w:rsidR="00F9176F">
              <w:t xml:space="preserve"> </w:t>
            </w:r>
          </w:p>
        </w:tc>
      </w:tr>
    </w:tbl>
    <w:sdt>
      <w:sdtPr>
        <w:id w:val="-489098067"/>
        <w:placeholder>
          <w:docPart w:val="FBA19F432D4F4B3884C8ECF05442C172"/>
        </w:placeholder>
        <w15:appearance w15:val="hidden"/>
      </w:sdtPr>
      <w:sdtContent>
        <w:p w14:paraId="7D1D79A1" w14:textId="77777777" w:rsidR="00D27267" w:rsidRDefault="005E4F45" w:rsidP="005E4F45">
          <w:pPr>
            <w:pStyle w:val="Collegeinfo"/>
          </w:pPr>
          <w:r>
            <w:t>Bachelor of Computer Science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Expected: May 2025</w:t>
          </w:r>
        </w:p>
        <w:p w14:paraId="533D455B" w14:textId="1AB3C1C6" w:rsidR="7445260A" w:rsidRDefault="7445260A" w:rsidP="005E4F45">
          <w:pPr>
            <w:pStyle w:val="Collegeinfo"/>
          </w:pPr>
        </w:p>
        <w:p w14:paraId="2288CC17" w14:textId="42BBE763" w:rsidR="00D27267" w:rsidRDefault="00D27267" w:rsidP="005E4F45">
          <w:pPr>
            <w:pStyle w:val="Collegeinfo"/>
          </w:pPr>
          <w:r>
            <w:t xml:space="preserve">Associates of Computer Science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Fall 2022</w:t>
          </w:r>
        </w:p>
        <w:p w14:paraId="05CC7618" w14:textId="0F6BA101" w:rsidR="00D27267" w:rsidRPr="000B4CAB" w:rsidRDefault="00D27267" w:rsidP="005E4F45">
          <w:pPr>
            <w:pStyle w:val="Collegeinfo"/>
          </w:pPr>
          <w:r>
            <w:t>Moorpark College, Moorpark, California</w:t>
          </w:r>
        </w:p>
      </w:sdtContent>
    </w:sdt>
    <w:p w14:paraId="709A8B46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22EA4A5D" w14:textId="77777777" w:rsidTr="000B4CAB">
        <w:tc>
          <w:tcPr>
            <w:tcW w:w="9360" w:type="dxa"/>
          </w:tcPr>
          <w:p w14:paraId="73DDE6C0" w14:textId="7777777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D3448AF9B8BB4E15842A67EEF9B14834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13399F2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74CAA5DF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03A58952" w14:textId="78C1D4EB" w:rsidR="007D1F1C" w:rsidRPr="00EF2B8F" w:rsidRDefault="00000000" w:rsidP="00662603">
            <w:sdt>
              <w:sdtPr>
                <w:id w:val="-1496251119"/>
                <w:placeholder>
                  <w:docPart w:val="EF6B43CC87C4473FAB88143A61B4915A"/>
                </w:placeholder>
                <w15:appearance w15:val="hidden"/>
              </w:sdtPr>
              <w:sdtContent>
                <w:r w:rsidR="00D27267">
                  <w:t>Shell Gasoline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246D92E61C7A48EB861174050311C1DE"/>
                </w:placeholder>
                <w15:appearance w15:val="hidden"/>
              </w:sdtPr>
              <w:sdtContent>
                <w:r w:rsidR="00D27267">
                  <w:t>Simi Valley, California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091CF4E" w14:textId="5C61E77C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A2B05F33F68940DC84E18BC7742F917D"/>
                </w:placeholder>
                <w15:appearance w15:val="hidden"/>
              </w:sdtPr>
              <w:sdtContent>
                <w:r w:rsidR="00D27267">
                  <w:t>June 2015 – June 2022</w:t>
                </w:r>
              </w:sdtContent>
            </w:sdt>
          </w:p>
        </w:tc>
      </w:tr>
    </w:tbl>
    <w:p w14:paraId="1D4A413E" w14:textId="5F2E4CD7" w:rsidR="009F638A" w:rsidRPr="00F9176F" w:rsidRDefault="00000000" w:rsidP="00F9176F">
      <w:pPr>
        <w:pStyle w:val="Heading3"/>
      </w:pPr>
      <w:sdt>
        <w:sdtPr>
          <w:id w:val="688344823"/>
          <w:placeholder>
            <w:docPart w:val="294AEB0CDCB74C6490D160017056AB86"/>
          </w:placeholder>
          <w15:appearance w15:val="hidden"/>
        </w:sdtPr>
        <w:sdtContent>
          <w:r w:rsidR="00D27267">
            <w:t>Assistant Manager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6FFE63D4C31244B68E007EDB7F525EF2"/>
        </w:placeholder>
        <w15:appearance w15:val="hidden"/>
      </w:sdtPr>
      <w:sdtContent>
        <w:p w14:paraId="0A0D3260" w14:textId="643E6D02" w:rsidR="00595227" w:rsidRDefault="00D27267" w:rsidP="00D27267">
          <w:pPr>
            <w:pStyle w:val="ListBullet"/>
          </w:pPr>
          <w:r>
            <w:t>Managed ~15 employees</w:t>
          </w:r>
        </w:p>
        <w:p w14:paraId="0628B461" w14:textId="1E45A523" w:rsidR="00D27267" w:rsidRDefault="00D27267" w:rsidP="00D27267">
          <w:pPr>
            <w:pStyle w:val="ListBullet"/>
          </w:pPr>
          <w:r>
            <w:t>Preformed daily deposits and register checks</w:t>
          </w:r>
        </w:p>
        <w:p w14:paraId="6671B00C" w14:textId="1BB81F2C" w:rsidR="00D27267" w:rsidRDefault="00D27267" w:rsidP="00D27267">
          <w:pPr>
            <w:pStyle w:val="ListBullet"/>
          </w:pPr>
          <w:r>
            <w:t xml:space="preserve">Ordered and </w:t>
          </w:r>
          <w:r w:rsidR="00A817DF">
            <w:t xml:space="preserve">maintained stock </w:t>
          </w:r>
        </w:p>
        <w:p w14:paraId="3519E748" w14:textId="44BD3F02" w:rsidR="00DC490D" w:rsidRDefault="00A817DF" w:rsidP="00DC490D">
          <w:pPr>
            <w:pStyle w:val="ListBullet"/>
          </w:pPr>
          <w:r>
            <w:t>Made and updated schedules to fulfill store needs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E53DEC" w14:textId="77777777" w:rsidTr="000B4CAB">
        <w:tc>
          <w:tcPr>
            <w:tcW w:w="9360" w:type="dxa"/>
          </w:tcPr>
          <w:p w14:paraId="3DCA8F38" w14:textId="77777777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72BF1A041DE645F389F6C21E6280DC12"/>
                </w:placeholder>
                <w:showingPlcHdr/>
                <w15:appearance w15:val="hidden"/>
              </w:sdtPr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B8553C2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1C6A63CD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4EB2F31" w14:textId="0CA8C353" w:rsidR="003A29E4" w:rsidRDefault="00000000" w:rsidP="00316C32">
            <w:sdt>
              <w:sdtPr>
                <w:id w:val="-695471461"/>
                <w:placeholder>
                  <w:docPart w:val="05C5E58F0A114E03BF43678B6B77C894"/>
                </w:placeholder>
                <w15:appearance w15:val="hidden"/>
              </w:sdtPr>
              <w:sdtContent>
                <w:r w:rsidR="00A817DF">
                  <w:t>Task Manager- Ios Mobile App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6D7E2BFC" w14:textId="0D22A1CB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6C38283535FE412AAFD80D15A99ACED1"/>
                </w:placeholder>
                <w15:appearance w15:val="hidden"/>
              </w:sdtPr>
              <w:sdtContent>
                <w:r w:rsidR="00A817DF">
                  <w:t>December 2024</w:t>
                </w:r>
              </w:sdtContent>
            </w:sdt>
          </w:p>
        </w:tc>
      </w:tr>
    </w:tbl>
    <w:sdt>
      <w:sdtPr>
        <w:id w:val="-439988464"/>
        <w:placeholder>
          <w:docPart w:val="208698BA594C422BB98F836F62CC819B"/>
        </w:placeholder>
        <w15:appearance w15:val="hidden"/>
      </w:sdtPr>
      <w:sdtContent>
        <w:p w14:paraId="1176E0D4" w14:textId="24B47282" w:rsidR="000A7A1D" w:rsidRDefault="007676F9" w:rsidP="000B4CAB">
          <w:pPr>
            <w:pStyle w:val="ListBullet"/>
          </w:pPr>
          <w:r>
            <w:t xml:space="preserve">Built the design and UI for the Application </w:t>
          </w:r>
        </w:p>
        <w:p w14:paraId="58389862" w14:textId="60A8324C" w:rsidR="007676F9" w:rsidRDefault="007676F9" w:rsidP="000B4CAB">
          <w:pPr>
            <w:pStyle w:val="ListBullet"/>
          </w:pPr>
          <w:r>
            <w:t xml:space="preserve">Programmed the parent interface </w:t>
          </w:r>
        </w:p>
        <w:p w14:paraId="6DBC5860" w14:textId="6BE3A00A" w:rsidR="007676F9" w:rsidRDefault="007676F9" w:rsidP="000B4CAB">
          <w:pPr>
            <w:pStyle w:val="ListBullet"/>
          </w:pPr>
          <w:r>
            <w:t xml:space="preserve">Programmed all reports tracking and visualizations </w:t>
          </w:r>
        </w:p>
        <w:p w14:paraId="3929663B" w14:textId="709C3B92" w:rsidR="007676F9" w:rsidRDefault="007676F9" w:rsidP="000B4CAB">
          <w:pPr>
            <w:pStyle w:val="ListBullet"/>
          </w:pPr>
          <w:r>
            <w:t xml:space="preserve">Tested and fixed all issues on parent interface/ functionality 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03FCF41" w14:textId="77777777" w:rsidTr="000B4CAB">
        <w:tc>
          <w:tcPr>
            <w:tcW w:w="9360" w:type="dxa"/>
          </w:tcPr>
          <w:p w14:paraId="189BE8D4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B717F65A1B3D429A98282A719C6EBFE2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AFEB9F8" w14:textId="77777777" w:rsidR="00316C32" w:rsidRDefault="00316C32" w:rsidP="00316C32">
      <w:pPr>
        <w:pStyle w:val="Spacebetweentables"/>
      </w:pPr>
    </w:p>
    <w:p w14:paraId="39313244" w14:textId="2914F53B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9F796D39E0B54A40B22F56F1AF77AE7D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440192F2A9CC46ADACC4CB24D73C9643"/>
          </w:placeholder>
          <w15:appearance w15:val="hidden"/>
        </w:sdtPr>
        <w:sdtContent>
          <w:r w:rsidR="00A817DF">
            <w:rPr>
              <w:rStyle w:val="NotBold"/>
            </w:rPr>
            <w:t xml:space="preserve">C++, Swift, Python, HTML &amp; CSS, </w:t>
          </w:r>
          <w:r w:rsidR="007676F9">
            <w:rPr>
              <w:rStyle w:val="NotBold"/>
            </w:rPr>
            <w:t xml:space="preserve">PHP, Assembly </w:t>
          </w:r>
        </w:sdtContent>
      </w:sdt>
    </w:p>
    <w:p w14:paraId="2F622602" w14:textId="4CD14D5C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5D0706F77663443AA190376863DE944B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</w:t>
      </w:r>
      <w:sdt>
        <w:sdtPr>
          <w:rPr>
            <w:rStyle w:val="NotBold"/>
          </w:rPr>
          <w:id w:val="-1806777167"/>
          <w:placeholder>
            <w:docPart w:val="4546B1BD0A9C443BAAAC9D4B5B1E75E8"/>
          </w:placeholder>
          <w15:appearance w15:val="hidden"/>
        </w:sdtPr>
        <w:sdtContent>
          <w:r w:rsidR="007676F9">
            <w:rPr>
              <w:rStyle w:val="NotBold"/>
            </w:rPr>
            <w:t xml:space="preserve"> Windows, macOS, Linux, Microsoft Office, Visual Studio Code, X-Code</w:t>
          </w:r>
        </w:sdtContent>
      </w:sdt>
    </w:p>
    <w:p w14:paraId="6358E341" w14:textId="18F04483" w:rsidR="633BCDEC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36724E9F069D4DB7821864DDFDBDAE8F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Languages:</w:t>
          </w:r>
        </w:sdtContent>
      </w:sdt>
      <w:r w:rsidR="339651AB" w:rsidRPr="22AEB3AC">
        <w:t xml:space="preserve"> </w:t>
      </w:r>
      <w:r w:rsidR="339651AB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7DC6C27B54944F23806269901ACF6751"/>
          </w:placeholder>
          <w15:appearance w15:val="hidden"/>
        </w:sdtPr>
        <w:sdtContent>
          <w:r w:rsidR="007676F9">
            <w:rPr>
              <w:rStyle w:val="NotBold"/>
            </w:rPr>
            <w:t xml:space="preserve">Spanish </w:t>
          </w:r>
        </w:sdtContent>
      </w:sdt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45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E4F45"/>
    <w:rsid w:val="005F155B"/>
    <w:rsid w:val="00662603"/>
    <w:rsid w:val="00670EAB"/>
    <w:rsid w:val="00680419"/>
    <w:rsid w:val="007133C8"/>
    <w:rsid w:val="007676F9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817DF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3E1E"/>
    <w:rsid w:val="00C7525A"/>
    <w:rsid w:val="00C778F0"/>
    <w:rsid w:val="00D04515"/>
    <w:rsid w:val="00D27267"/>
    <w:rsid w:val="00D3309C"/>
    <w:rsid w:val="00D608C2"/>
    <w:rsid w:val="00DA4C27"/>
    <w:rsid w:val="00DB0671"/>
    <w:rsid w:val="00DC490D"/>
    <w:rsid w:val="00E00A21"/>
    <w:rsid w:val="00E07C8E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EB98"/>
  <w15:chartTrackingRefBased/>
  <w15:docId w15:val="{3FF980DA-7B2C-4091-AA42-E1152031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ED622FA33E48A18EB4A2FB1DE26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CE923-D08E-49A6-8636-FBD55F2484EB}"/>
      </w:docPartPr>
      <w:docPartBody>
        <w:p w:rsidR="00000000" w:rsidRDefault="00000000">
          <w:pPr>
            <w:pStyle w:val="3FED622FA33E48A18EB4A2FB1DE26427"/>
          </w:pPr>
          <w:r w:rsidRPr="00F9176F">
            <w:t>Full Name</w:t>
          </w:r>
        </w:p>
      </w:docPartBody>
    </w:docPart>
    <w:docPart>
      <w:docPartPr>
        <w:name w:val="21DF903CA4E14DEB94D64DAF3EFE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BF3E0-E1F3-460E-948F-AA2A7C562B43}"/>
      </w:docPartPr>
      <w:docPartBody>
        <w:p w:rsidR="00000000" w:rsidRDefault="00000000">
          <w:pPr>
            <w:pStyle w:val="21DF903CA4E14DEB94D64DAF3EFEC63A"/>
          </w:pPr>
          <w:r w:rsidRPr="002073B6">
            <w:t>yourname@example.com</w:t>
          </w:r>
        </w:p>
      </w:docPartBody>
    </w:docPart>
    <w:docPart>
      <w:docPartPr>
        <w:name w:val="86A24ED445544387B20EFB2E55E82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0B3EC-5C06-40B8-867A-A848C8F7BDC1}"/>
      </w:docPartPr>
      <w:docPartBody>
        <w:p w:rsidR="00000000" w:rsidRDefault="00000000">
          <w:pPr>
            <w:pStyle w:val="86A24ED445544387B20EFB2E55E82C52"/>
          </w:pPr>
          <w:r w:rsidRPr="00316C32">
            <w:t>Education</w:t>
          </w:r>
        </w:p>
      </w:docPartBody>
    </w:docPart>
    <w:docPart>
      <w:docPartPr>
        <w:name w:val="15CBF02ACB0540F1B404AA135658C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00233-8BD7-4D77-93C5-FFAC16D36E83}"/>
      </w:docPartPr>
      <w:docPartBody>
        <w:p w:rsidR="00000000" w:rsidRDefault="00000000">
          <w:pPr>
            <w:pStyle w:val="15CBF02ACB0540F1B404AA135658CFC5"/>
          </w:pPr>
          <w:r w:rsidRPr="00F9176F">
            <w:t>College</w:t>
          </w:r>
        </w:p>
      </w:docPartBody>
    </w:docPart>
    <w:docPart>
      <w:docPartPr>
        <w:name w:val="ED6A60AEAA94431ABF9993C6DB197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22673-FD2E-44DC-9BAC-FC57FA628CEA}"/>
      </w:docPartPr>
      <w:docPartBody>
        <w:p w:rsidR="00000000" w:rsidRDefault="00000000">
          <w:pPr>
            <w:pStyle w:val="ED6A60AEAA94431ABF9993C6DB1974BB"/>
          </w:pPr>
          <w:r w:rsidRPr="00F9176F">
            <w:t>location</w:t>
          </w:r>
        </w:p>
      </w:docPartBody>
    </w:docPart>
    <w:docPart>
      <w:docPartPr>
        <w:name w:val="C3CFA3E176B24015BF24B95646C9C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CAF7A-2107-4ADA-8335-BC093248C994}"/>
      </w:docPartPr>
      <w:docPartBody>
        <w:p w:rsidR="00000000" w:rsidRDefault="00000000">
          <w:pPr>
            <w:pStyle w:val="C3CFA3E176B24015BF24B95646C9C42D"/>
          </w:pPr>
          <w:r w:rsidRPr="00F9176F">
            <w:t>Graduation year</w:t>
          </w:r>
        </w:p>
      </w:docPartBody>
    </w:docPart>
    <w:docPart>
      <w:docPartPr>
        <w:name w:val="FBA19F432D4F4B3884C8ECF05442C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4088E-93BD-4634-A031-2744313A0C78}"/>
      </w:docPartPr>
      <w:docPartBody>
        <w:p w:rsidR="00000000" w:rsidRDefault="00000000">
          <w:pPr>
            <w:pStyle w:val="FBA19F432D4F4B3884C8ECF05442C172"/>
          </w:pPr>
          <w:r w:rsidRPr="000B4CAB">
            <w:t>Bachelor of Arts, Degree, GPA</w:t>
          </w:r>
        </w:p>
      </w:docPartBody>
    </w:docPart>
    <w:docPart>
      <w:docPartPr>
        <w:name w:val="D3448AF9B8BB4E15842A67EEF9B14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C1D0-09FD-4D2A-A23D-C63B38FE1311}"/>
      </w:docPartPr>
      <w:docPartBody>
        <w:p w:rsidR="00000000" w:rsidRDefault="00000000">
          <w:pPr>
            <w:pStyle w:val="D3448AF9B8BB4E15842A67EEF9B14834"/>
          </w:pPr>
          <w:r w:rsidRPr="00F9176F">
            <w:t>Professional experience</w:t>
          </w:r>
        </w:p>
      </w:docPartBody>
    </w:docPart>
    <w:docPart>
      <w:docPartPr>
        <w:name w:val="EF6B43CC87C4473FAB88143A61B49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19912-42AE-4131-8BAE-4CAE3445CB55}"/>
      </w:docPartPr>
      <w:docPartBody>
        <w:p w:rsidR="00000000" w:rsidRDefault="00000000">
          <w:pPr>
            <w:pStyle w:val="EF6B43CC87C4473FAB88143A61B4915A"/>
          </w:pPr>
          <w:r>
            <w:t>Company</w:t>
          </w:r>
        </w:p>
      </w:docPartBody>
    </w:docPart>
    <w:docPart>
      <w:docPartPr>
        <w:name w:val="246D92E61C7A48EB861174050311C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0F42-6A78-4F03-9816-A36CA47C68AA}"/>
      </w:docPartPr>
      <w:docPartBody>
        <w:p w:rsidR="00000000" w:rsidRDefault="00000000">
          <w:pPr>
            <w:pStyle w:val="246D92E61C7A48EB861174050311C1DE"/>
          </w:pPr>
          <w:r w:rsidRPr="00F9176F">
            <w:t>location</w:t>
          </w:r>
        </w:p>
      </w:docPartBody>
    </w:docPart>
    <w:docPart>
      <w:docPartPr>
        <w:name w:val="A2B05F33F68940DC84E18BC7742F9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7D1B-8110-4397-847B-59CEBB1AD661}"/>
      </w:docPartPr>
      <w:docPartBody>
        <w:p w:rsidR="00000000" w:rsidRDefault="00000000">
          <w:pPr>
            <w:pStyle w:val="A2B05F33F68940DC84E18BC7742F917D"/>
          </w:pPr>
          <w:r>
            <w:t>Month Year</w:t>
          </w:r>
        </w:p>
      </w:docPartBody>
    </w:docPart>
    <w:docPart>
      <w:docPartPr>
        <w:name w:val="294AEB0CDCB74C6490D160017056A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AB5BC-4808-4B4F-9854-6E92546E69EB}"/>
      </w:docPartPr>
      <w:docPartBody>
        <w:p w:rsidR="00000000" w:rsidRDefault="00000000">
          <w:pPr>
            <w:pStyle w:val="294AEB0CDCB74C6490D160017056AB86"/>
          </w:pPr>
          <w:r w:rsidRPr="00F9176F">
            <w:t>Role</w:t>
          </w:r>
        </w:p>
      </w:docPartBody>
    </w:docPart>
    <w:docPart>
      <w:docPartPr>
        <w:name w:val="6FFE63D4C31244B68E007EDB7F52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2A72-2CC2-4D8B-B248-007A8DB9C5FC}"/>
      </w:docPartPr>
      <w:docPartBody>
        <w:p w:rsidR="00000000" w:rsidRPr="00316C32" w:rsidRDefault="00000000" w:rsidP="00316C32">
          <w:pPr>
            <w:pStyle w:val="ListBullet"/>
          </w:pPr>
          <w:r w:rsidRPr="00316C32">
            <w:t>Describe what you did and what your impact was</w:t>
          </w:r>
        </w:p>
        <w:p w:rsidR="00000000" w:rsidRDefault="00000000">
          <w:pPr>
            <w:pStyle w:val="6FFE63D4C31244B68E007EDB7F525EF2"/>
          </w:pPr>
          <w:r w:rsidRPr="00316C32">
            <w:t>Remember to be concise</w:t>
          </w:r>
        </w:p>
      </w:docPartBody>
    </w:docPart>
    <w:docPart>
      <w:docPartPr>
        <w:name w:val="72BF1A041DE645F389F6C21E6280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4048-F4F6-4D00-9068-4BE09676D8C6}"/>
      </w:docPartPr>
      <w:docPartBody>
        <w:p w:rsidR="00000000" w:rsidRDefault="00000000">
          <w:pPr>
            <w:pStyle w:val="72BF1A041DE645F389F6C21E6280DC12"/>
          </w:pPr>
          <w:r w:rsidRPr="00316C32">
            <w:t>Projects &amp; extracurricular</w:t>
          </w:r>
        </w:p>
      </w:docPartBody>
    </w:docPart>
    <w:docPart>
      <w:docPartPr>
        <w:name w:val="05C5E58F0A114E03BF43678B6B77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2E180-3504-41FD-B050-30F34368E00D}"/>
      </w:docPartPr>
      <w:docPartBody>
        <w:p w:rsidR="00000000" w:rsidRDefault="00000000">
          <w:pPr>
            <w:pStyle w:val="05C5E58F0A114E03BF43678B6B77C894"/>
          </w:pPr>
          <w:r w:rsidRPr="00316C32">
            <w:t>Project title</w:t>
          </w:r>
        </w:p>
      </w:docPartBody>
    </w:docPart>
    <w:docPart>
      <w:docPartPr>
        <w:name w:val="6C38283535FE412AAFD80D15A99AC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F6FC-7EEA-4ACA-80C0-B7FF82E288EA}"/>
      </w:docPartPr>
      <w:docPartBody>
        <w:p w:rsidR="00000000" w:rsidRDefault="00000000">
          <w:pPr>
            <w:pStyle w:val="6C38283535FE412AAFD80D15A99ACED1"/>
          </w:pPr>
          <w:r w:rsidRPr="00316C32">
            <w:t>Month Year</w:t>
          </w:r>
        </w:p>
      </w:docPartBody>
    </w:docPart>
    <w:docPart>
      <w:docPartPr>
        <w:name w:val="208698BA594C422BB98F836F62CC8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92392-EA33-47A7-A1D4-3747A136F266}"/>
      </w:docPartPr>
      <w:docPartBody>
        <w:p w:rsidR="00000000" w:rsidRDefault="00000000">
          <w:pPr>
            <w:pStyle w:val="208698BA594C422BB98F836F62CC819B"/>
          </w:pPr>
          <w:r w:rsidRPr="00316C32">
            <w:t>Describe what you did/built etc.</w:t>
          </w:r>
        </w:p>
      </w:docPartBody>
    </w:docPart>
    <w:docPart>
      <w:docPartPr>
        <w:name w:val="B717F65A1B3D429A98282A719C6EB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35B3-9359-47D2-ADEE-190500DB9D13}"/>
      </w:docPartPr>
      <w:docPartBody>
        <w:p w:rsidR="00000000" w:rsidRDefault="00000000">
          <w:pPr>
            <w:pStyle w:val="B717F65A1B3D429A98282A719C6EBFE2"/>
          </w:pPr>
          <w:r>
            <w:t>Skills</w:t>
          </w:r>
        </w:p>
      </w:docPartBody>
    </w:docPart>
    <w:docPart>
      <w:docPartPr>
        <w:name w:val="9F796D39E0B54A40B22F56F1AF77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A6E3-F7EE-4E45-80D3-2593E401EF83}"/>
      </w:docPartPr>
      <w:docPartBody>
        <w:p w:rsidR="00000000" w:rsidRDefault="00000000">
          <w:pPr>
            <w:pStyle w:val="9F796D39E0B54A40B22F56F1AF77AE7D"/>
          </w:pPr>
          <w:r w:rsidRPr="00316C32">
            <w:t>Programming languages:</w:t>
          </w:r>
        </w:p>
      </w:docPartBody>
    </w:docPart>
    <w:docPart>
      <w:docPartPr>
        <w:name w:val="440192F2A9CC46ADACC4CB24D73C9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FAEC7-567C-49F6-B261-78C53E128887}"/>
      </w:docPartPr>
      <w:docPartBody>
        <w:p w:rsidR="00000000" w:rsidRDefault="00000000">
          <w:pPr>
            <w:pStyle w:val="440192F2A9CC46ADACC4CB24D73C9643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5D0706F77663443AA190376863DE9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93D-75A8-46D6-9DE1-DEF9D86C6634}"/>
      </w:docPartPr>
      <w:docPartBody>
        <w:p w:rsidR="00000000" w:rsidRDefault="00000000">
          <w:pPr>
            <w:pStyle w:val="5D0706F77663443AA190376863DE944B"/>
          </w:pPr>
          <w:r w:rsidRPr="00316C32">
            <w:t>Computer software/ frameworks:</w:t>
          </w:r>
        </w:p>
      </w:docPartBody>
    </w:docPart>
    <w:docPart>
      <w:docPartPr>
        <w:name w:val="4546B1BD0A9C443BAAAC9D4B5B1E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77DD-477A-4F14-BDA4-5D53E71FAD5F}"/>
      </w:docPartPr>
      <w:docPartBody>
        <w:p w:rsidR="00000000" w:rsidRDefault="00000000">
          <w:pPr>
            <w:pStyle w:val="4546B1BD0A9C443BAAAC9D4B5B1E75E8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36724E9F069D4DB7821864DDFDBD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359D-77B3-4AB3-BA25-544E8C7379A8}"/>
      </w:docPartPr>
      <w:docPartBody>
        <w:p w:rsidR="00000000" w:rsidRDefault="00000000">
          <w:pPr>
            <w:pStyle w:val="36724E9F069D4DB7821864DDFDBDAE8F"/>
          </w:pPr>
          <w:r w:rsidRPr="00316C32">
            <w:t>Languages:</w:t>
          </w:r>
        </w:p>
      </w:docPartBody>
    </w:docPart>
    <w:docPart>
      <w:docPartPr>
        <w:name w:val="7DC6C27B54944F23806269901ACF6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85BDC-1210-4950-8EE4-1AE5930C04A1}"/>
      </w:docPartPr>
      <w:docPartBody>
        <w:p w:rsidR="00000000" w:rsidRDefault="00000000">
          <w:pPr>
            <w:pStyle w:val="7DC6C27B54944F23806269901ACF6751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59"/>
    <w:rsid w:val="00E07C8E"/>
    <w:rsid w:val="00E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D622FA33E48A18EB4A2FB1DE26427">
    <w:name w:val="3FED622FA33E48A18EB4A2FB1DE26427"/>
  </w:style>
  <w:style w:type="paragraph" w:customStyle="1" w:styleId="21DF903CA4E14DEB94D64DAF3EFEC63A">
    <w:name w:val="21DF903CA4E14DEB94D64DAF3EFEC63A"/>
  </w:style>
  <w:style w:type="paragraph" w:customStyle="1" w:styleId="5BE514EFE5F94E8C84D0EB3CE8336332">
    <w:name w:val="5BE514EFE5F94E8C84D0EB3CE8336332"/>
  </w:style>
  <w:style w:type="paragraph" w:customStyle="1" w:styleId="822346CD039747AEBB809CB0EF129FD3">
    <w:name w:val="822346CD039747AEBB809CB0EF129FD3"/>
  </w:style>
  <w:style w:type="paragraph" w:customStyle="1" w:styleId="86A24ED445544387B20EFB2E55E82C52">
    <w:name w:val="86A24ED445544387B20EFB2E55E82C52"/>
  </w:style>
  <w:style w:type="paragraph" w:customStyle="1" w:styleId="15CBF02ACB0540F1B404AA135658CFC5">
    <w:name w:val="15CBF02ACB0540F1B404AA135658CFC5"/>
  </w:style>
  <w:style w:type="paragraph" w:customStyle="1" w:styleId="ED6A60AEAA94431ABF9993C6DB1974BB">
    <w:name w:val="ED6A60AEAA94431ABF9993C6DB1974BB"/>
  </w:style>
  <w:style w:type="paragraph" w:customStyle="1" w:styleId="C3CFA3E176B24015BF24B95646C9C42D">
    <w:name w:val="C3CFA3E176B24015BF24B95646C9C42D"/>
  </w:style>
  <w:style w:type="paragraph" w:customStyle="1" w:styleId="FBA19F432D4F4B3884C8ECF05442C172">
    <w:name w:val="FBA19F432D4F4B3884C8ECF05442C172"/>
  </w:style>
  <w:style w:type="paragraph" w:customStyle="1" w:styleId="86DA6AD6DF2845D283953E377ADE3D47">
    <w:name w:val="86DA6AD6DF2845D283953E377ADE3D47"/>
  </w:style>
  <w:style w:type="paragraph" w:customStyle="1" w:styleId="D3448AF9B8BB4E15842A67EEF9B14834">
    <w:name w:val="D3448AF9B8BB4E15842A67EEF9B14834"/>
  </w:style>
  <w:style w:type="paragraph" w:customStyle="1" w:styleId="EF6B43CC87C4473FAB88143A61B4915A">
    <w:name w:val="EF6B43CC87C4473FAB88143A61B4915A"/>
  </w:style>
  <w:style w:type="paragraph" w:customStyle="1" w:styleId="246D92E61C7A48EB861174050311C1DE">
    <w:name w:val="246D92E61C7A48EB861174050311C1DE"/>
  </w:style>
  <w:style w:type="paragraph" w:customStyle="1" w:styleId="A2B05F33F68940DC84E18BC7742F917D">
    <w:name w:val="A2B05F33F68940DC84E18BC7742F917D"/>
  </w:style>
  <w:style w:type="paragraph" w:customStyle="1" w:styleId="294AEB0CDCB74C6490D160017056AB86">
    <w:name w:val="294AEB0CDCB74C6490D160017056AB86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FFE63D4C31244B68E007EDB7F525EF2">
    <w:name w:val="6FFE63D4C31244B68E007EDB7F525EF2"/>
  </w:style>
  <w:style w:type="paragraph" w:customStyle="1" w:styleId="3849D0CAFAD84642AEAE1D123C61DC9E">
    <w:name w:val="3849D0CAFAD84642AEAE1D123C61DC9E"/>
  </w:style>
  <w:style w:type="paragraph" w:customStyle="1" w:styleId="FAD4A49869654B9183CBCD9FD58747C0">
    <w:name w:val="FAD4A49869654B9183CBCD9FD58747C0"/>
  </w:style>
  <w:style w:type="paragraph" w:customStyle="1" w:styleId="C427D554BD354D9B952748DD62ADAA08">
    <w:name w:val="C427D554BD354D9B952748DD62ADAA08"/>
  </w:style>
  <w:style w:type="paragraph" w:customStyle="1" w:styleId="E61C205CAACA47C68190E5BF6F721AD9">
    <w:name w:val="E61C205CAACA47C68190E5BF6F721AD9"/>
  </w:style>
  <w:style w:type="paragraph" w:customStyle="1" w:styleId="AF0E9481CA27460F9FE5F10E262AC602">
    <w:name w:val="AF0E9481CA27460F9FE5F10E262AC602"/>
  </w:style>
  <w:style w:type="paragraph" w:customStyle="1" w:styleId="9A6AA61673E441AEB29D244A5DFDE5F7">
    <w:name w:val="9A6AA61673E441AEB29D244A5DFDE5F7"/>
  </w:style>
  <w:style w:type="paragraph" w:customStyle="1" w:styleId="768DD0EC568A4B71A369C2C43D9F3A73">
    <w:name w:val="768DD0EC568A4B71A369C2C43D9F3A73"/>
  </w:style>
  <w:style w:type="paragraph" w:customStyle="1" w:styleId="E0267EFE397B428693C77A8269616493">
    <w:name w:val="E0267EFE397B428693C77A8269616493"/>
  </w:style>
  <w:style w:type="paragraph" w:customStyle="1" w:styleId="98726EF5337641CAAF6F5F395D176D47">
    <w:name w:val="98726EF5337641CAAF6F5F395D176D47"/>
  </w:style>
  <w:style w:type="paragraph" w:customStyle="1" w:styleId="03932B5CBFAA4ED68F4A08CF79E17AB2">
    <w:name w:val="03932B5CBFAA4ED68F4A08CF79E17AB2"/>
  </w:style>
  <w:style w:type="paragraph" w:customStyle="1" w:styleId="AC79591B52FF4D6DA960F6DDE5D32293">
    <w:name w:val="AC79591B52FF4D6DA960F6DDE5D32293"/>
  </w:style>
  <w:style w:type="paragraph" w:customStyle="1" w:styleId="0EAD8C42EF45428EB1FBFE9F3D83D39C">
    <w:name w:val="0EAD8C42EF45428EB1FBFE9F3D83D39C"/>
  </w:style>
  <w:style w:type="paragraph" w:customStyle="1" w:styleId="83E449BDB2AE42C98CABAEFA59EE088D">
    <w:name w:val="83E449BDB2AE42C98CABAEFA59EE088D"/>
  </w:style>
  <w:style w:type="paragraph" w:customStyle="1" w:styleId="6E59C1E43899415DB58159E01CFD2307">
    <w:name w:val="6E59C1E43899415DB58159E01CFD2307"/>
  </w:style>
  <w:style w:type="paragraph" w:customStyle="1" w:styleId="C8598E42172D4281B47311B4C49A6ABF">
    <w:name w:val="C8598E42172D4281B47311B4C49A6ABF"/>
  </w:style>
  <w:style w:type="paragraph" w:customStyle="1" w:styleId="72BF1A041DE645F389F6C21E6280DC12">
    <w:name w:val="72BF1A041DE645F389F6C21E6280DC12"/>
  </w:style>
  <w:style w:type="paragraph" w:customStyle="1" w:styleId="05C5E58F0A114E03BF43678B6B77C894">
    <w:name w:val="05C5E58F0A114E03BF43678B6B77C894"/>
  </w:style>
  <w:style w:type="paragraph" w:customStyle="1" w:styleId="6C38283535FE412AAFD80D15A99ACED1">
    <w:name w:val="6C38283535FE412AAFD80D15A99ACED1"/>
  </w:style>
  <w:style w:type="paragraph" w:customStyle="1" w:styleId="208698BA594C422BB98F836F62CC819B">
    <w:name w:val="208698BA594C422BB98F836F62CC819B"/>
  </w:style>
  <w:style w:type="paragraph" w:customStyle="1" w:styleId="DC65B8D7CAB341CB9AE6B93121CEC9E2">
    <w:name w:val="DC65B8D7CAB341CB9AE6B93121CEC9E2"/>
  </w:style>
  <w:style w:type="paragraph" w:customStyle="1" w:styleId="A52F01B55BC34A03B9D9F78555307651">
    <w:name w:val="A52F01B55BC34A03B9D9F78555307651"/>
  </w:style>
  <w:style w:type="paragraph" w:customStyle="1" w:styleId="3DCC96F268744DF78ACBD0CAEEB09461">
    <w:name w:val="3DCC96F268744DF78ACBD0CAEEB09461"/>
  </w:style>
  <w:style w:type="paragraph" w:customStyle="1" w:styleId="2DD11A07DF2D4AB7AE22F0758F1804BA">
    <w:name w:val="2DD11A07DF2D4AB7AE22F0758F1804BA"/>
  </w:style>
  <w:style w:type="paragraph" w:customStyle="1" w:styleId="2F6DD8345BF24C8DB57B5A1CEF27B11B">
    <w:name w:val="2F6DD8345BF24C8DB57B5A1CEF27B11B"/>
  </w:style>
  <w:style w:type="paragraph" w:customStyle="1" w:styleId="0F61F50B7120431A8E8CC328E67882CE">
    <w:name w:val="0F61F50B7120431A8E8CC328E67882CE"/>
  </w:style>
  <w:style w:type="paragraph" w:customStyle="1" w:styleId="B717F65A1B3D429A98282A719C6EBFE2">
    <w:name w:val="B717F65A1B3D429A98282A719C6EBFE2"/>
  </w:style>
  <w:style w:type="paragraph" w:customStyle="1" w:styleId="9F796D39E0B54A40B22F56F1AF77AE7D">
    <w:name w:val="9F796D39E0B54A40B22F56F1AF77AE7D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440192F2A9CC46ADACC4CB24D73C9643">
    <w:name w:val="440192F2A9CC46ADACC4CB24D73C9643"/>
  </w:style>
  <w:style w:type="paragraph" w:customStyle="1" w:styleId="5D0706F77663443AA190376863DE944B">
    <w:name w:val="5D0706F77663443AA190376863DE944B"/>
  </w:style>
  <w:style w:type="paragraph" w:customStyle="1" w:styleId="4546B1BD0A9C443BAAAC9D4B5B1E75E8">
    <w:name w:val="4546B1BD0A9C443BAAAC9D4B5B1E75E8"/>
  </w:style>
  <w:style w:type="paragraph" w:customStyle="1" w:styleId="36724E9F069D4DB7821864DDFDBDAE8F">
    <w:name w:val="36724E9F069D4DB7821864DDFDBDAE8F"/>
  </w:style>
  <w:style w:type="paragraph" w:customStyle="1" w:styleId="7DC6C27B54944F23806269901ACF6751">
    <w:name w:val="7DC6C27B54944F23806269901ACF6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YESENIA HUERTA</cp:lastModifiedBy>
  <cp:revision>1</cp:revision>
  <dcterms:created xsi:type="dcterms:W3CDTF">2024-12-16T22:43:00Z</dcterms:created>
  <dcterms:modified xsi:type="dcterms:W3CDTF">2024-12-16T23:27:00Z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